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2D0C3" w14:textId="77777777" w:rsidR="008D39B7" w:rsidRPr="008D39B7" w:rsidRDefault="008D39B7">
      <w:pPr>
        <w:rPr>
          <w:rFonts w:ascii="Arial" w:hAnsi="Arial"/>
          <w:sz w:val="20"/>
          <w:szCs w:val="20"/>
        </w:rPr>
      </w:pPr>
      <w:r w:rsidRPr="008D39B7">
        <w:rPr>
          <w:rFonts w:ascii="Arial" w:hAnsi="Arial"/>
          <w:sz w:val="20"/>
          <w:szCs w:val="20"/>
        </w:rPr>
        <w:t>17 July, 2017</w:t>
      </w:r>
    </w:p>
    <w:p w14:paraId="43EF8E60" w14:textId="77777777" w:rsidR="008D39B7" w:rsidRPr="008D39B7" w:rsidRDefault="008D39B7">
      <w:pPr>
        <w:rPr>
          <w:rFonts w:ascii="Arial" w:hAnsi="Arial"/>
          <w:sz w:val="20"/>
          <w:szCs w:val="20"/>
        </w:rPr>
      </w:pPr>
    </w:p>
    <w:p w14:paraId="5835C1EE" w14:textId="77777777" w:rsidR="008D39B7" w:rsidRDefault="008D39B7">
      <w:pPr>
        <w:rPr>
          <w:rFonts w:ascii="Arial" w:hAnsi="Arial"/>
          <w:sz w:val="20"/>
          <w:szCs w:val="20"/>
        </w:rPr>
      </w:pPr>
      <w:r w:rsidRPr="008D39B7">
        <w:rPr>
          <w:rFonts w:ascii="Arial" w:hAnsi="Arial"/>
          <w:sz w:val="20"/>
          <w:szCs w:val="20"/>
        </w:rPr>
        <w:t>Megapixel Solutions LLP</w:t>
      </w:r>
    </w:p>
    <w:p w14:paraId="215DA520" w14:textId="77777777" w:rsidR="008D39B7" w:rsidRPr="008D39B7" w:rsidRDefault="008D39B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Jerry Lim</w:t>
      </w:r>
    </w:p>
    <w:p w14:paraId="2094720D" w14:textId="77777777" w:rsidR="008D39B7" w:rsidRPr="008D39B7" w:rsidRDefault="008D39B7">
      <w:pPr>
        <w:rPr>
          <w:rFonts w:ascii="Arial" w:hAnsi="Arial"/>
          <w:sz w:val="20"/>
          <w:szCs w:val="20"/>
        </w:rPr>
      </w:pPr>
      <w:r w:rsidRPr="008D39B7">
        <w:rPr>
          <w:rFonts w:ascii="Arial" w:hAnsi="Arial"/>
          <w:sz w:val="20"/>
          <w:szCs w:val="20"/>
        </w:rPr>
        <w:t>542 Serangoon North Avenue 4</w:t>
      </w:r>
    </w:p>
    <w:p w14:paraId="79E823C0" w14:textId="77777777" w:rsidR="008D39B7" w:rsidRPr="008D39B7" w:rsidRDefault="008D39B7">
      <w:pPr>
        <w:rPr>
          <w:rFonts w:ascii="Arial" w:hAnsi="Arial"/>
          <w:sz w:val="20"/>
          <w:szCs w:val="20"/>
        </w:rPr>
      </w:pPr>
      <w:r w:rsidRPr="008D39B7">
        <w:rPr>
          <w:rFonts w:ascii="Arial" w:hAnsi="Arial"/>
          <w:sz w:val="20"/>
          <w:szCs w:val="20"/>
        </w:rPr>
        <w:t>#04-24</w:t>
      </w:r>
    </w:p>
    <w:p w14:paraId="59B08472" w14:textId="77777777" w:rsidR="008D39B7" w:rsidRPr="008D39B7" w:rsidRDefault="008D39B7">
      <w:pPr>
        <w:rPr>
          <w:rFonts w:ascii="Arial" w:hAnsi="Arial"/>
          <w:sz w:val="20"/>
          <w:szCs w:val="20"/>
        </w:rPr>
      </w:pPr>
      <w:r w:rsidRPr="008D39B7">
        <w:rPr>
          <w:rFonts w:ascii="Arial" w:hAnsi="Arial"/>
          <w:sz w:val="20"/>
          <w:szCs w:val="20"/>
        </w:rPr>
        <w:t>Singapore 550542</w:t>
      </w:r>
    </w:p>
    <w:p w14:paraId="63D5E174" w14:textId="77777777" w:rsidR="008D39B7" w:rsidRPr="008D39B7" w:rsidRDefault="008D39B7">
      <w:pPr>
        <w:rPr>
          <w:rFonts w:ascii="Arial" w:hAnsi="Arial"/>
          <w:sz w:val="20"/>
          <w:szCs w:val="20"/>
        </w:rPr>
      </w:pPr>
    </w:p>
    <w:p w14:paraId="1F370964" w14:textId="77777777" w:rsidR="008D39B7" w:rsidRPr="008D39B7" w:rsidRDefault="008D39B7">
      <w:pPr>
        <w:rPr>
          <w:rFonts w:ascii="Arial" w:hAnsi="Arial"/>
          <w:sz w:val="20"/>
          <w:szCs w:val="20"/>
        </w:rPr>
      </w:pPr>
    </w:p>
    <w:p w14:paraId="1D700A89" w14:textId="77777777" w:rsidR="008D39B7" w:rsidRDefault="008D39B7">
      <w:pPr>
        <w:rPr>
          <w:rFonts w:ascii="Arial" w:hAnsi="Arial"/>
          <w:sz w:val="20"/>
          <w:szCs w:val="20"/>
        </w:rPr>
      </w:pPr>
      <w:r w:rsidRPr="008D39B7">
        <w:rPr>
          <w:rFonts w:ascii="Arial" w:hAnsi="Arial"/>
          <w:sz w:val="20"/>
          <w:szCs w:val="20"/>
        </w:rPr>
        <w:t>Land Transport Authority – Active Mobility Unit</w:t>
      </w:r>
    </w:p>
    <w:p w14:paraId="6E50EF00" w14:textId="77777777" w:rsidR="008D39B7" w:rsidRPr="008D39B7" w:rsidRDefault="008D39B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Lois Chan</w:t>
      </w:r>
    </w:p>
    <w:p w14:paraId="31EDCCE9" w14:textId="77777777" w:rsidR="008D39B7" w:rsidRPr="008D39B7" w:rsidRDefault="008D39B7">
      <w:pPr>
        <w:rPr>
          <w:rFonts w:ascii="Arial" w:eastAsia="Times New Roman" w:hAnsi="Arial" w:cs="Arial"/>
          <w:sz w:val="20"/>
          <w:szCs w:val="20"/>
        </w:rPr>
      </w:pPr>
      <w:r w:rsidRPr="008D39B7">
        <w:rPr>
          <w:rFonts w:ascii="Arial" w:eastAsia="Times New Roman" w:hAnsi="Arial" w:cs="Arial"/>
          <w:sz w:val="20"/>
          <w:szCs w:val="20"/>
        </w:rPr>
        <w:t>1 Hampshire Rd</w:t>
      </w:r>
    </w:p>
    <w:p w14:paraId="0ADACE81" w14:textId="77777777" w:rsidR="008D39B7" w:rsidRDefault="008D39B7">
      <w:pPr>
        <w:rPr>
          <w:rFonts w:ascii="Arial" w:eastAsia="Times New Roman" w:hAnsi="Arial" w:cs="Arial"/>
          <w:sz w:val="20"/>
          <w:szCs w:val="20"/>
        </w:rPr>
      </w:pPr>
      <w:r w:rsidRPr="008D39B7">
        <w:rPr>
          <w:rFonts w:ascii="Arial" w:eastAsia="Times New Roman" w:hAnsi="Arial" w:cs="Arial"/>
          <w:sz w:val="20"/>
          <w:szCs w:val="20"/>
        </w:rPr>
        <w:t>Singapore 219428</w:t>
      </w:r>
    </w:p>
    <w:p w14:paraId="0730E5C3" w14:textId="77777777" w:rsidR="008D39B7" w:rsidRDefault="008D39B7">
      <w:pPr>
        <w:rPr>
          <w:rFonts w:ascii="Arial" w:eastAsia="Times New Roman" w:hAnsi="Arial" w:cs="Arial"/>
          <w:sz w:val="20"/>
          <w:szCs w:val="20"/>
        </w:rPr>
      </w:pPr>
    </w:p>
    <w:p w14:paraId="79EB1479" w14:textId="77777777" w:rsidR="00B36789" w:rsidRPr="00B36789" w:rsidRDefault="008D39B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Dear </w:t>
      </w:r>
      <w:r>
        <w:rPr>
          <w:rFonts w:ascii="Arial" w:hAnsi="Arial"/>
          <w:sz w:val="20"/>
          <w:szCs w:val="20"/>
        </w:rPr>
        <w:t>Lois Chan</w:t>
      </w:r>
      <w:r>
        <w:rPr>
          <w:rFonts w:ascii="Arial" w:eastAsia="Times New Roman" w:hAnsi="Arial" w:cs="Arial"/>
          <w:sz w:val="20"/>
          <w:szCs w:val="20"/>
        </w:rPr>
        <w:t>,</w:t>
      </w:r>
    </w:p>
    <w:p w14:paraId="4A7D4D5C" w14:textId="77777777" w:rsidR="008D39B7" w:rsidRDefault="008D39B7">
      <w:pPr>
        <w:rPr>
          <w:rFonts w:ascii="Arial" w:eastAsia="Times New Roman" w:hAnsi="Arial" w:cs="Arial"/>
          <w:sz w:val="20"/>
          <w:szCs w:val="20"/>
        </w:rPr>
      </w:pPr>
    </w:p>
    <w:p w14:paraId="440D8F60" w14:textId="77777777" w:rsidR="008D39B7" w:rsidRDefault="008D39B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This letter is to confirm that Megapixel Solutions LLP (BRN: T09LL1696K), </w:t>
      </w:r>
      <w:r w:rsidR="00440FCB">
        <w:rPr>
          <w:rFonts w:ascii="Arial" w:eastAsia="Times New Roman" w:hAnsi="Arial" w:cs="Arial"/>
          <w:sz w:val="20"/>
          <w:szCs w:val="20"/>
        </w:rPr>
        <w:t>is the</w:t>
      </w:r>
      <w:r w:rsidR="00B36789">
        <w:rPr>
          <w:rFonts w:ascii="Arial" w:eastAsia="Times New Roman" w:hAnsi="Arial" w:cs="Arial"/>
          <w:sz w:val="20"/>
          <w:szCs w:val="20"/>
        </w:rPr>
        <w:t xml:space="preserve"> creator and</w:t>
      </w:r>
      <w:r w:rsidR="00440FCB">
        <w:rPr>
          <w:rFonts w:ascii="Arial" w:eastAsia="Times New Roman" w:hAnsi="Arial" w:cs="Arial"/>
          <w:sz w:val="20"/>
          <w:szCs w:val="20"/>
        </w:rPr>
        <w:t xml:space="preserve"> owner of the GLOBARIUS Application suite, and is the sole provider of the application.</w:t>
      </w:r>
    </w:p>
    <w:p w14:paraId="57421E41" w14:textId="77777777" w:rsidR="00101CBB" w:rsidRDefault="00101CBB">
      <w:pPr>
        <w:rPr>
          <w:rFonts w:ascii="Arial" w:eastAsia="Times New Roman" w:hAnsi="Arial" w:cs="Arial"/>
          <w:sz w:val="20"/>
          <w:szCs w:val="20"/>
        </w:rPr>
      </w:pPr>
    </w:p>
    <w:p w14:paraId="1E8F8F4A" w14:textId="77777777" w:rsidR="00B36789" w:rsidRDefault="00101CBB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The respective website domain, Apple Developer Account and Google Developer Account that hosted and the website, dashboard and mobile application belongs to </w:t>
      </w:r>
      <w:r>
        <w:rPr>
          <w:rFonts w:ascii="Arial" w:eastAsia="Times New Roman" w:hAnsi="Arial" w:cs="Arial"/>
          <w:sz w:val="20"/>
          <w:szCs w:val="20"/>
        </w:rPr>
        <w:t>Megapixel Solutions LLP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0478BE09" w14:textId="77777777" w:rsidR="00101CBB" w:rsidRDefault="00101CBB">
      <w:pPr>
        <w:rPr>
          <w:rFonts w:ascii="Arial" w:eastAsia="Times New Roman" w:hAnsi="Arial" w:cs="Arial"/>
          <w:sz w:val="20"/>
          <w:szCs w:val="20"/>
        </w:rPr>
      </w:pPr>
    </w:p>
    <w:p w14:paraId="271F22EE" w14:textId="77777777" w:rsidR="00101CBB" w:rsidRDefault="00101CBB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 latest Terms of Use and Privacy S</w:t>
      </w:r>
      <w:r w:rsidRPr="00101CBB">
        <w:rPr>
          <w:rFonts w:ascii="Arial" w:eastAsia="Times New Roman" w:hAnsi="Arial" w:cs="Arial"/>
          <w:sz w:val="20"/>
          <w:szCs w:val="20"/>
        </w:rPr>
        <w:t>tatement</w:t>
      </w:r>
      <w:r>
        <w:rPr>
          <w:rFonts w:ascii="Arial" w:eastAsia="Times New Roman" w:hAnsi="Arial" w:cs="Arial"/>
          <w:sz w:val="20"/>
          <w:szCs w:val="20"/>
        </w:rPr>
        <w:t xml:space="preserve"> of the usage of the application will be available via www.globarius.sg</w:t>
      </w:r>
    </w:p>
    <w:p w14:paraId="708BDF1F" w14:textId="77777777" w:rsidR="00B36789" w:rsidRDefault="00B36789">
      <w:pPr>
        <w:rPr>
          <w:rFonts w:ascii="Arial" w:eastAsia="Times New Roman" w:hAnsi="Arial" w:cs="Arial"/>
          <w:sz w:val="20"/>
          <w:szCs w:val="20"/>
        </w:rPr>
      </w:pPr>
      <w:bookmarkStart w:id="0" w:name="_GoBack"/>
      <w:bookmarkEnd w:id="0"/>
    </w:p>
    <w:p w14:paraId="40FBA039" w14:textId="77777777" w:rsidR="00B36789" w:rsidRDefault="00B36789">
      <w:pPr>
        <w:rPr>
          <w:rFonts w:ascii="Arial" w:eastAsia="Times New Roman" w:hAnsi="Arial" w:cs="Arial"/>
          <w:sz w:val="20"/>
          <w:szCs w:val="20"/>
        </w:rPr>
      </w:pPr>
    </w:p>
    <w:p w14:paraId="103E7D35" w14:textId="77777777" w:rsidR="00B36789" w:rsidRDefault="00B36789">
      <w:pPr>
        <w:rPr>
          <w:rFonts w:ascii="Arial" w:eastAsia="Times New Roman" w:hAnsi="Arial" w:cs="Arial"/>
          <w:sz w:val="20"/>
          <w:szCs w:val="20"/>
        </w:rPr>
      </w:pPr>
    </w:p>
    <w:p w14:paraId="48560D34" w14:textId="77777777" w:rsidR="00B36789" w:rsidRDefault="00B36789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Yours sincerely,</w:t>
      </w:r>
    </w:p>
    <w:p w14:paraId="28457183" w14:textId="77777777" w:rsidR="00440FCB" w:rsidRDefault="00440FCB">
      <w:pPr>
        <w:rPr>
          <w:rFonts w:ascii="Arial" w:eastAsia="Times New Roman" w:hAnsi="Arial" w:cs="Arial"/>
          <w:sz w:val="20"/>
          <w:szCs w:val="20"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21"/>
        <w:gridCol w:w="5693"/>
      </w:tblGrid>
      <w:tr w:rsidR="00B36789" w14:paraId="1A4E4849" w14:textId="77777777" w:rsidTr="00B36789">
        <w:trPr>
          <w:gridAfter w:val="1"/>
          <w:wAfter w:w="5693" w:type="dxa"/>
        </w:trPr>
        <w:tc>
          <w:tcPr>
            <w:tcW w:w="462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B207E78" w14:textId="77777777" w:rsidR="00B36789" w:rsidRDefault="00B36789" w:rsidP="00DA4977">
            <w:pPr>
              <w:pStyle w:val="ListParagraph"/>
              <w:ind w:left="3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noProof/>
                <w:szCs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9B8D6D" wp14:editId="468D3E8D">
                      <wp:simplePos x="0" y="0"/>
                      <wp:positionH relativeFrom="column">
                        <wp:posOffset>-32204</wp:posOffset>
                      </wp:positionH>
                      <wp:positionV relativeFrom="paragraph">
                        <wp:posOffset>-117384</wp:posOffset>
                      </wp:positionV>
                      <wp:extent cx="959485" cy="794385"/>
                      <wp:effectExtent l="25400" t="0" r="31115" b="18415"/>
                      <wp:wrapThrough wrapText="bothSides">
                        <wp:wrapPolygon edited="0">
                          <wp:start x="0" y="0"/>
                          <wp:lineTo x="-572" y="691"/>
                          <wp:lineTo x="-572" y="20029"/>
                          <wp:lineTo x="5718" y="21410"/>
                          <wp:lineTo x="14867" y="21410"/>
                          <wp:lineTo x="15439" y="21410"/>
                          <wp:lineTo x="20013" y="11050"/>
                          <wp:lineTo x="21729" y="9669"/>
                          <wp:lineTo x="21157" y="6906"/>
                          <wp:lineTo x="9149" y="0"/>
                          <wp:lineTo x="0" y="0"/>
                        </wp:wrapPolygon>
                      </wp:wrapThrough>
                      <wp:docPr id="3" name="Freefor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959485" cy="794385"/>
                              </a:xfrm>
                              <a:custGeom>
                                <a:avLst/>
                                <a:gdLst>
                                  <a:gd name="T0" fmla="+- 0 2963 2805"/>
                                  <a:gd name="T1" fmla="*/ T0 w 4472"/>
                                  <a:gd name="T2" fmla="+- 0 22595 21484"/>
                                  <a:gd name="T3" fmla="*/ 22595 h 3705"/>
                                  <a:gd name="T4" fmla="+- 0 2831 2805"/>
                                  <a:gd name="T5" fmla="*/ T4 w 4472"/>
                                  <a:gd name="T6" fmla="+- 0 22437 21484"/>
                                  <a:gd name="T7" fmla="*/ 22437 h 3705"/>
                                  <a:gd name="T8" fmla="+- 0 2884 2805"/>
                                  <a:gd name="T9" fmla="*/ T8 w 4472"/>
                                  <a:gd name="T10" fmla="+- 0 21802 21484"/>
                                  <a:gd name="T11" fmla="*/ 21802 h 3705"/>
                                  <a:gd name="T12" fmla="+- 0 3201 2805"/>
                                  <a:gd name="T13" fmla="*/ T12 w 4472"/>
                                  <a:gd name="T14" fmla="+- 0 21643 21484"/>
                                  <a:gd name="T15" fmla="*/ 21643 h 3705"/>
                                  <a:gd name="T16" fmla="+- 0 3519 2805"/>
                                  <a:gd name="T17" fmla="*/ T16 w 4472"/>
                                  <a:gd name="T18" fmla="+- 0 22119 21484"/>
                                  <a:gd name="T19" fmla="*/ 22119 h 3705"/>
                                  <a:gd name="T20" fmla="+- 0 3678 2805"/>
                                  <a:gd name="T21" fmla="*/ T20 w 4472"/>
                                  <a:gd name="T22" fmla="+- 0 22966 21484"/>
                                  <a:gd name="T23" fmla="*/ 22966 h 3705"/>
                                  <a:gd name="T24" fmla="+- 0 3678 2805"/>
                                  <a:gd name="T25" fmla="*/ T24 w 4472"/>
                                  <a:gd name="T26" fmla="+- 0 23892 21484"/>
                                  <a:gd name="T27" fmla="*/ 23892 h 3705"/>
                                  <a:gd name="T28" fmla="+- 0 3413 2805"/>
                                  <a:gd name="T29" fmla="*/ T28 w 4472"/>
                                  <a:gd name="T30" fmla="+- 0 24818 21484"/>
                                  <a:gd name="T31" fmla="*/ 24818 h 3705"/>
                                  <a:gd name="T32" fmla="+- 0 3122 2805"/>
                                  <a:gd name="T33" fmla="*/ T32 w 4472"/>
                                  <a:gd name="T34" fmla="+- 0 24739 21484"/>
                                  <a:gd name="T35" fmla="*/ 24739 h 3705"/>
                                  <a:gd name="T36" fmla="+- 0 2884 2805"/>
                                  <a:gd name="T37" fmla="*/ T36 w 4472"/>
                                  <a:gd name="T38" fmla="+- 0 23813 21484"/>
                                  <a:gd name="T39" fmla="*/ 23813 h 3705"/>
                                  <a:gd name="T40" fmla="+- 0 3069 2805"/>
                                  <a:gd name="T41" fmla="*/ T40 w 4472"/>
                                  <a:gd name="T42" fmla="+- 0 23469 21484"/>
                                  <a:gd name="T43" fmla="*/ 23469 h 3705"/>
                                  <a:gd name="T44" fmla="+- 0 3387 2805"/>
                                  <a:gd name="T45" fmla="*/ T44 w 4472"/>
                                  <a:gd name="T46" fmla="+- 0 23813 21484"/>
                                  <a:gd name="T47" fmla="*/ 23813 h 3705"/>
                                  <a:gd name="T48" fmla="+- 0 3784 2805"/>
                                  <a:gd name="T49" fmla="*/ T48 w 4472"/>
                                  <a:gd name="T50" fmla="+- 0 24633 21484"/>
                                  <a:gd name="T51" fmla="*/ 24633 h 3705"/>
                                  <a:gd name="T52" fmla="+- 0 3863 2805"/>
                                  <a:gd name="T53" fmla="*/ T52 w 4472"/>
                                  <a:gd name="T54" fmla="+- 0 24342 21484"/>
                                  <a:gd name="T55" fmla="*/ 24342 h 3705"/>
                                  <a:gd name="T56" fmla="+- 0 3757 2805"/>
                                  <a:gd name="T57" fmla="*/ T56 w 4472"/>
                                  <a:gd name="T58" fmla="+- 0 23469 21484"/>
                                  <a:gd name="T59" fmla="*/ 23469 h 3705"/>
                                  <a:gd name="T60" fmla="+- 0 3810 2805"/>
                                  <a:gd name="T61" fmla="*/ T60 w 4472"/>
                                  <a:gd name="T62" fmla="+- 0 23469 21484"/>
                                  <a:gd name="T63" fmla="*/ 23469 h 3705"/>
                                  <a:gd name="T64" fmla="+- 0 4127 2805"/>
                                  <a:gd name="T65" fmla="*/ T64 w 4472"/>
                                  <a:gd name="T66" fmla="+- 0 24368 21484"/>
                                  <a:gd name="T67" fmla="*/ 24368 h 3705"/>
                                  <a:gd name="T68" fmla="+- 0 4127 2805"/>
                                  <a:gd name="T69" fmla="*/ T68 w 4472"/>
                                  <a:gd name="T70" fmla="+- 0 23654 21484"/>
                                  <a:gd name="T71" fmla="*/ 23654 h 3705"/>
                                  <a:gd name="T72" fmla="+- 0 4048 2805"/>
                                  <a:gd name="T73" fmla="*/ T72 w 4472"/>
                                  <a:gd name="T74" fmla="+- 0 23230 21484"/>
                                  <a:gd name="T75" fmla="*/ 23230 h 3705"/>
                                  <a:gd name="T76" fmla="+- 0 4260 2805"/>
                                  <a:gd name="T77" fmla="*/ T76 w 4472"/>
                                  <a:gd name="T78" fmla="+- 0 23892 21484"/>
                                  <a:gd name="T79" fmla="*/ 23892 h 3705"/>
                                  <a:gd name="T80" fmla="+- 0 4392 2805"/>
                                  <a:gd name="T81" fmla="*/ T80 w 4472"/>
                                  <a:gd name="T82" fmla="+- 0 24104 21484"/>
                                  <a:gd name="T83" fmla="*/ 24104 h 3705"/>
                                  <a:gd name="T84" fmla="+- 0 4233 2805"/>
                                  <a:gd name="T85" fmla="*/ T84 w 4472"/>
                                  <a:gd name="T86" fmla="+- 0 23336 21484"/>
                                  <a:gd name="T87" fmla="*/ 23336 h 3705"/>
                                  <a:gd name="T88" fmla="+- 0 4260 2805"/>
                                  <a:gd name="T89" fmla="*/ T88 w 4472"/>
                                  <a:gd name="T90" fmla="+- 0 23283 21484"/>
                                  <a:gd name="T91" fmla="*/ 23283 h 3705"/>
                                  <a:gd name="T92" fmla="+- 0 4524 2805"/>
                                  <a:gd name="T93" fmla="*/ T92 w 4472"/>
                                  <a:gd name="T94" fmla="+- 0 24024 21484"/>
                                  <a:gd name="T95" fmla="*/ 24024 h 3705"/>
                                  <a:gd name="T96" fmla="+- 0 4551 2805"/>
                                  <a:gd name="T97" fmla="*/ T96 w 4472"/>
                                  <a:gd name="T98" fmla="+- 0 24051 21484"/>
                                  <a:gd name="T99" fmla="*/ 24051 h 3705"/>
                                  <a:gd name="T100" fmla="+- 0 4419 2805"/>
                                  <a:gd name="T101" fmla="*/ T100 w 4472"/>
                                  <a:gd name="T102" fmla="+- 0 23283 21484"/>
                                  <a:gd name="T103" fmla="*/ 23283 h 3705"/>
                                  <a:gd name="T104" fmla="+- 0 4551 2805"/>
                                  <a:gd name="T105" fmla="*/ T104 w 4472"/>
                                  <a:gd name="T106" fmla="+- 0 23548 21484"/>
                                  <a:gd name="T107" fmla="*/ 23548 h 3705"/>
                                  <a:gd name="T108" fmla="+- 0 4577 2805"/>
                                  <a:gd name="T109" fmla="*/ T108 w 4472"/>
                                  <a:gd name="T110" fmla="+- 0 23389 21484"/>
                                  <a:gd name="T111" fmla="*/ 23389 h 3705"/>
                                  <a:gd name="T112" fmla="+- 0 4366 2805"/>
                                  <a:gd name="T113" fmla="*/ T112 w 4472"/>
                                  <a:gd name="T114" fmla="+- 0 22966 21484"/>
                                  <a:gd name="T115" fmla="*/ 22966 h 3705"/>
                                  <a:gd name="T116" fmla="+- 0 4657 2805"/>
                                  <a:gd name="T117" fmla="*/ T116 w 4472"/>
                                  <a:gd name="T118" fmla="+- 0 23204 21484"/>
                                  <a:gd name="T119" fmla="*/ 23204 h 3705"/>
                                  <a:gd name="T120" fmla="+- 0 4445 2805"/>
                                  <a:gd name="T121" fmla="*/ T120 w 4472"/>
                                  <a:gd name="T122" fmla="+- 0 21802 21484"/>
                                  <a:gd name="T123" fmla="*/ 21802 h 3705"/>
                                  <a:gd name="T124" fmla="+- 0 4471 2805"/>
                                  <a:gd name="T125" fmla="*/ T124 w 4472"/>
                                  <a:gd name="T126" fmla="+- 0 22278 21484"/>
                                  <a:gd name="T127" fmla="*/ 22278 h 3705"/>
                                  <a:gd name="T128" fmla="+- 0 5345 2805"/>
                                  <a:gd name="T129" fmla="*/ T128 w 4472"/>
                                  <a:gd name="T130" fmla="+- 0 24421 21484"/>
                                  <a:gd name="T131" fmla="*/ 24421 h 3705"/>
                                  <a:gd name="T132" fmla="+- 0 5609 2805"/>
                                  <a:gd name="T133" fmla="*/ T132 w 4472"/>
                                  <a:gd name="T134" fmla="+- 0 25135 21484"/>
                                  <a:gd name="T135" fmla="*/ 25135 h 3705"/>
                                  <a:gd name="T136" fmla="+- 0 5398 2805"/>
                                  <a:gd name="T137" fmla="*/ T136 w 4472"/>
                                  <a:gd name="T138" fmla="+- 0 25109 21484"/>
                                  <a:gd name="T139" fmla="*/ 25109 h 3705"/>
                                  <a:gd name="T140" fmla="+- 0 4842 2805"/>
                                  <a:gd name="T141" fmla="*/ T140 w 4472"/>
                                  <a:gd name="T142" fmla="+- 0 23230 21484"/>
                                  <a:gd name="T143" fmla="*/ 23230 h 3705"/>
                                  <a:gd name="T144" fmla="+- 0 4948 2805"/>
                                  <a:gd name="T145" fmla="*/ T144 w 4472"/>
                                  <a:gd name="T146" fmla="+- 0 22834 21484"/>
                                  <a:gd name="T147" fmla="*/ 22834 h 3705"/>
                                  <a:gd name="T148" fmla="+- 0 5265 2805"/>
                                  <a:gd name="T149" fmla="*/ T148 w 4472"/>
                                  <a:gd name="T150" fmla="+- 0 23786 21484"/>
                                  <a:gd name="T151" fmla="*/ 23786 h 3705"/>
                                  <a:gd name="T152" fmla="+- 0 5662 2805"/>
                                  <a:gd name="T153" fmla="*/ T152 w 4472"/>
                                  <a:gd name="T154" fmla="+- 0 24368 21484"/>
                                  <a:gd name="T155" fmla="*/ 24368 h 3705"/>
                                  <a:gd name="T156" fmla="+- 0 5662 2805"/>
                                  <a:gd name="T157" fmla="*/ T156 w 4472"/>
                                  <a:gd name="T158" fmla="+- 0 23442 21484"/>
                                  <a:gd name="T159" fmla="*/ 23442 h 3705"/>
                                  <a:gd name="T160" fmla="+- 0 5371 2805"/>
                                  <a:gd name="T161" fmla="*/ T160 w 4472"/>
                                  <a:gd name="T162" fmla="+- 0 22807 21484"/>
                                  <a:gd name="T163" fmla="*/ 22807 h 3705"/>
                                  <a:gd name="T164" fmla="+- 0 5239 2805"/>
                                  <a:gd name="T165" fmla="*/ T164 w 4472"/>
                                  <a:gd name="T166" fmla="+- 0 23230 21484"/>
                                  <a:gd name="T167" fmla="*/ 23230 h 3705"/>
                                  <a:gd name="T168" fmla="+- 0 5768 2805"/>
                                  <a:gd name="T169" fmla="*/ T168 w 4472"/>
                                  <a:gd name="T170" fmla="+- 0 23865 21484"/>
                                  <a:gd name="T171" fmla="*/ 23865 h 3705"/>
                                  <a:gd name="T172" fmla="+- 0 5847 2805"/>
                                  <a:gd name="T173" fmla="*/ T172 w 4472"/>
                                  <a:gd name="T174" fmla="+- 0 24104 21484"/>
                                  <a:gd name="T175" fmla="*/ 24104 h 3705"/>
                                  <a:gd name="T176" fmla="+- 0 5530 2805"/>
                                  <a:gd name="T177" fmla="*/ T176 w 4472"/>
                                  <a:gd name="T178" fmla="+- 0 23442 21484"/>
                                  <a:gd name="T179" fmla="*/ 23442 h 3705"/>
                                  <a:gd name="T180" fmla="+- 0 5159 2805"/>
                                  <a:gd name="T181" fmla="*/ T180 w 4472"/>
                                  <a:gd name="T182" fmla="+- 0 22040 21484"/>
                                  <a:gd name="T183" fmla="*/ 22040 h 3705"/>
                                  <a:gd name="T184" fmla="+- 0 5239 2805"/>
                                  <a:gd name="T185" fmla="*/ T184 w 4472"/>
                                  <a:gd name="T186" fmla="+- 0 22119 21484"/>
                                  <a:gd name="T187" fmla="*/ 22119 h 3705"/>
                                  <a:gd name="T188" fmla="+- 0 5900 2805"/>
                                  <a:gd name="T189" fmla="*/ T188 w 4472"/>
                                  <a:gd name="T190" fmla="+- 0 23627 21484"/>
                                  <a:gd name="T191" fmla="*/ 23627 h 3705"/>
                                  <a:gd name="T192" fmla="+- 0 6033 2805"/>
                                  <a:gd name="T193" fmla="*/ T192 w 4472"/>
                                  <a:gd name="T194" fmla="+- 0 23760 21484"/>
                                  <a:gd name="T195" fmla="*/ 23760 h 3705"/>
                                  <a:gd name="T196" fmla="+- 0 5821 2805"/>
                                  <a:gd name="T197" fmla="*/ T196 w 4472"/>
                                  <a:gd name="T198" fmla="+- 0 22834 21484"/>
                                  <a:gd name="T199" fmla="*/ 22834 h 3705"/>
                                  <a:gd name="T200" fmla="+- 0 6244 2805"/>
                                  <a:gd name="T201" fmla="*/ T200 w 4472"/>
                                  <a:gd name="T202" fmla="+- 0 23442 21484"/>
                                  <a:gd name="T203" fmla="*/ 23442 h 3705"/>
                                  <a:gd name="T204" fmla="+- 0 6429 2805"/>
                                  <a:gd name="T205" fmla="*/ T204 w 4472"/>
                                  <a:gd name="T206" fmla="+- 0 23389 21484"/>
                                  <a:gd name="T207" fmla="*/ 23389 h 3705"/>
                                  <a:gd name="T208" fmla="+- 0 6456 2805"/>
                                  <a:gd name="T209" fmla="*/ T208 w 4472"/>
                                  <a:gd name="T210" fmla="+- 0 23072 21484"/>
                                  <a:gd name="T211" fmla="*/ 23072 h 3705"/>
                                  <a:gd name="T212" fmla="+- 0 6694 2805"/>
                                  <a:gd name="T213" fmla="*/ T212 w 4472"/>
                                  <a:gd name="T214" fmla="+- 0 23310 21484"/>
                                  <a:gd name="T215" fmla="*/ 23310 h 3705"/>
                                  <a:gd name="T216" fmla="+- 0 6959 2805"/>
                                  <a:gd name="T217" fmla="*/ T216 w 4472"/>
                                  <a:gd name="T218" fmla="+- 0 23098 21484"/>
                                  <a:gd name="T219" fmla="*/ 23098 h 3705"/>
                                  <a:gd name="T220" fmla="+- 0 7170 2805"/>
                                  <a:gd name="T221" fmla="*/ T220 w 4472"/>
                                  <a:gd name="T222" fmla="+- 0 23125 21484"/>
                                  <a:gd name="T223" fmla="*/ 23125 h 3705"/>
                                  <a:gd name="T224" fmla="+- 0 5027 2805"/>
                                  <a:gd name="T225" fmla="*/ T224 w 4472"/>
                                  <a:gd name="T226" fmla="+- 0 22490 21484"/>
                                  <a:gd name="T227" fmla="*/ 22490 h 3705"/>
                                  <a:gd name="T228" fmla="+- 0 4921 2805"/>
                                  <a:gd name="T229" fmla="*/ T228 w 4472"/>
                                  <a:gd name="T230" fmla="+- 0 22595 21484"/>
                                  <a:gd name="T231" fmla="*/ 22595 h 3705"/>
                                  <a:gd name="T232" fmla="+- 0 3810 2805"/>
                                  <a:gd name="T233" fmla="*/ T232 w 4472"/>
                                  <a:gd name="T234" fmla="+- 0 23204 21484"/>
                                  <a:gd name="T235" fmla="*/ 23204 h 3705"/>
                                  <a:gd name="T236" fmla="+- 0 4260 2805"/>
                                  <a:gd name="T237" fmla="*/ T236 w 4472"/>
                                  <a:gd name="T238" fmla="+- 0 25135 21484"/>
                                  <a:gd name="T239" fmla="*/ 25135 h 3705"/>
                                  <a:gd name="T240" fmla="+- 0 4921 2805"/>
                                  <a:gd name="T241" fmla="*/ T240 w 4472"/>
                                  <a:gd name="T242" fmla="+- 0 24553 21484"/>
                                  <a:gd name="T243" fmla="*/ 24553 h 3705"/>
                                  <a:gd name="T244" fmla="+- 0 6059 2805"/>
                                  <a:gd name="T245" fmla="*/ T244 w 4472"/>
                                  <a:gd name="T246" fmla="+- 0 23627 21484"/>
                                  <a:gd name="T247" fmla="*/ 23627 h 3705"/>
                                  <a:gd name="T248" fmla="+- 0 6244 2805"/>
                                  <a:gd name="T249" fmla="*/ T248 w 4472"/>
                                  <a:gd name="T250" fmla="+- 0 23495 21484"/>
                                  <a:gd name="T251" fmla="*/ 23495 h 370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  <a:cxn ang="0">
                                    <a:pos x="T241" y="T243"/>
                                  </a:cxn>
                                  <a:cxn ang="0">
                                    <a:pos x="T245" y="T247"/>
                                  </a:cxn>
                                  <a:cxn ang="0">
                                    <a:pos x="T249" y="T251"/>
                                  </a:cxn>
                                </a:cxnLst>
                                <a:rect l="0" t="0" r="r" b="b"/>
                                <a:pathLst>
                                  <a:path w="4472" h="3705" extrusionOk="0">
                                    <a:moveTo>
                                      <a:pt x="132" y="1032"/>
                                    </a:moveTo>
                                    <a:cubicBezTo>
                                      <a:pt x="128" y="1067"/>
                                      <a:pt x="192" y="1103"/>
                                      <a:pt x="158" y="1111"/>
                                    </a:cubicBezTo>
                                    <a:cubicBezTo>
                                      <a:pt x="142" y="1115"/>
                                      <a:pt x="125" y="1175"/>
                                      <a:pt x="79" y="1111"/>
                                    </a:cubicBezTo>
                                    <a:cubicBezTo>
                                      <a:pt x="42" y="1060"/>
                                      <a:pt x="42" y="1016"/>
                                      <a:pt x="26" y="953"/>
                                    </a:cubicBezTo>
                                    <a:cubicBezTo>
                                      <a:pt x="-1" y="848"/>
                                      <a:pt x="-8" y="745"/>
                                      <a:pt x="0" y="635"/>
                                    </a:cubicBezTo>
                                    <a:cubicBezTo>
                                      <a:pt x="7" y="539"/>
                                      <a:pt x="35" y="407"/>
                                      <a:pt x="79" y="318"/>
                                    </a:cubicBezTo>
                                    <a:cubicBezTo>
                                      <a:pt x="123" y="230"/>
                                      <a:pt x="202" y="172"/>
                                      <a:pt x="264" y="106"/>
                                    </a:cubicBezTo>
                                    <a:cubicBezTo>
                                      <a:pt x="307" y="129"/>
                                      <a:pt x="347" y="122"/>
                                      <a:pt x="396" y="159"/>
                                    </a:cubicBezTo>
                                    <a:cubicBezTo>
                                      <a:pt x="460" y="207"/>
                                      <a:pt x="507" y="251"/>
                                      <a:pt x="555" y="318"/>
                                    </a:cubicBezTo>
                                    <a:cubicBezTo>
                                      <a:pt x="630" y="421"/>
                                      <a:pt x="664" y="522"/>
                                      <a:pt x="714" y="635"/>
                                    </a:cubicBezTo>
                                    <a:cubicBezTo>
                                      <a:pt x="775" y="774"/>
                                      <a:pt x="799" y="885"/>
                                      <a:pt x="820" y="1032"/>
                                    </a:cubicBezTo>
                                    <a:cubicBezTo>
                                      <a:pt x="842" y="1183"/>
                                      <a:pt x="867" y="1330"/>
                                      <a:pt x="873" y="1482"/>
                                    </a:cubicBezTo>
                                    <a:cubicBezTo>
                                      <a:pt x="879" y="1635"/>
                                      <a:pt x="891" y="1781"/>
                                      <a:pt x="899" y="1932"/>
                                    </a:cubicBezTo>
                                    <a:cubicBezTo>
                                      <a:pt x="908" y="2095"/>
                                      <a:pt x="880" y="2248"/>
                                      <a:pt x="873" y="2408"/>
                                    </a:cubicBezTo>
                                    <a:cubicBezTo>
                                      <a:pt x="866" y="2548"/>
                                      <a:pt x="875" y="2695"/>
                                      <a:pt x="846" y="2831"/>
                                    </a:cubicBezTo>
                                    <a:cubicBezTo>
                                      <a:pt x="809" y="3006"/>
                                      <a:pt x="738" y="3220"/>
                                      <a:pt x="608" y="3334"/>
                                    </a:cubicBezTo>
                                    <a:cubicBezTo>
                                      <a:pt x="555" y="3360"/>
                                      <a:pt x="537" y="3369"/>
                                      <a:pt x="502" y="3387"/>
                                    </a:cubicBezTo>
                                    <a:cubicBezTo>
                                      <a:pt x="435" y="3338"/>
                                      <a:pt x="374" y="3333"/>
                                      <a:pt x="317" y="3255"/>
                                    </a:cubicBezTo>
                                    <a:cubicBezTo>
                                      <a:pt x="221" y="3123"/>
                                      <a:pt x="171" y="2986"/>
                                      <a:pt x="132" y="2831"/>
                                    </a:cubicBezTo>
                                    <a:cubicBezTo>
                                      <a:pt x="92" y="2671"/>
                                      <a:pt x="57" y="2495"/>
                                      <a:pt x="79" y="2329"/>
                                    </a:cubicBezTo>
                                    <a:cubicBezTo>
                                      <a:pt x="99" y="2177"/>
                                      <a:pt x="165" y="2115"/>
                                      <a:pt x="238" y="2011"/>
                                    </a:cubicBezTo>
                                    <a:cubicBezTo>
                                      <a:pt x="247" y="2002"/>
                                      <a:pt x="255" y="1994"/>
                                      <a:pt x="264" y="1985"/>
                                    </a:cubicBezTo>
                                    <a:cubicBezTo>
                                      <a:pt x="318" y="2022"/>
                                      <a:pt x="338" y="2013"/>
                                      <a:pt x="396" y="2064"/>
                                    </a:cubicBezTo>
                                    <a:cubicBezTo>
                                      <a:pt x="484" y="2142"/>
                                      <a:pt x="528" y="2227"/>
                                      <a:pt x="582" y="2329"/>
                                    </a:cubicBezTo>
                                    <a:cubicBezTo>
                                      <a:pt x="655" y="2466"/>
                                      <a:pt x="700" y="2617"/>
                                      <a:pt x="767" y="2752"/>
                                    </a:cubicBezTo>
                                    <a:cubicBezTo>
                                      <a:pt x="814" y="2846"/>
                                      <a:pt x="903" y="3083"/>
                                      <a:pt x="979" y="3149"/>
                                    </a:cubicBezTo>
                                    <a:cubicBezTo>
                                      <a:pt x="1019" y="3184"/>
                                      <a:pt x="1081" y="3173"/>
                                      <a:pt x="1084" y="3175"/>
                                    </a:cubicBezTo>
                                    <a:cubicBezTo>
                                      <a:pt x="1079" y="3068"/>
                                      <a:pt x="1077" y="2962"/>
                                      <a:pt x="1058" y="2858"/>
                                    </a:cubicBezTo>
                                    <a:cubicBezTo>
                                      <a:pt x="1029" y="2699"/>
                                      <a:pt x="990" y="2541"/>
                                      <a:pt x="979" y="2381"/>
                                    </a:cubicBezTo>
                                    <a:cubicBezTo>
                                      <a:pt x="970" y="2248"/>
                                      <a:pt x="961" y="2116"/>
                                      <a:pt x="952" y="1985"/>
                                    </a:cubicBezTo>
                                    <a:cubicBezTo>
                                      <a:pt x="952" y="1932"/>
                                      <a:pt x="952" y="1914"/>
                                      <a:pt x="952" y="1879"/>
                                    </a:cubicBezTo>
                                    <a:cubicBezTo>
                                      <a:pt x="959" y="1894"/>
                                      <a:pt x="991" y="1947"/>
                                      <a:pt x="1005" y="1985"/>
                                    </a:cubicBezTo>
                                    <a:cubicBezTo>
                                      <a:pt x="1091" y="2209"/>
                                      <a:pt x="1138" y="2451"/>
                                      <a:pt x="1217" y="2672"/>
                                    </a:cubicBezTo>
                                    <a:cubicBezTo>
                                      <a:pt x="1245" y="2751"/>
                                      <a:pt x="1293" y="2833"/>
                                      <a:pt x="1322" y="2884"/>
                                    </a:cubicBezTo>
                                    <a:cubicBezTo>
                                      <a:pt x="1331" y="2856"/>
                                      <a:pt x="1366" y="2847"/>
                                      <a:pt x="1375" y="2778"/>
                                    </a:cubicBezTo>
                                    <a:cubicBezTo>
                                      <a:pt x="1400" y="2582"/>
                                      <a:pt x="1359" y="2359"/>
                                      <a:pt x="1322" y="2170"/>
                                    </a:cubicBezTo>
                                    <a:cubicBezTo>
                                      <a:pt x="1300" y="2054"/>
                                      <a:pt x="1267" y="1937"/>
                                      <a:pt x="1243" y="1826"/>
                                    </a:cubicBezTo>
                                    <a:cubicBezTo>
                                      <a:pt x="1249" y="1802"/>
                                      <a:pt x="1225" y="1690"/>
                                      <a:pt x="1243" y="1746"/>
                                    </a:cubicBezTo>
                                    <a:cubicBezTo>
                                      <a:pt x="1268" y="1823"/>
                                      <a:pt x="1271" y="1904"/>
                                      <a:pt x="1296" y="1985"/>
                                    </a:cubicBezTo>
                                    <a:cubicBezTo>
                                      <a:pt x="1340" y="2127"/>
                                      <a:pt x="1408" y="2265"/>
                                      <a:pt x="1455" y="2408"/>
                                    </a:cubicBezTo>
                                    <a:cubicBezTo>
                                      <a:pt x="1487" y="2506"/>
                                      <a:pt x="1526" y="2607"/>
                                      <a:pt x="1561" y="2699"/>
                                    </a:cubicBezTo>
                                    <a:cubicBezTo>
                                      <a:pt x="1564" y="2652"/>
                                      <a:pt x="1595" y="2666"/>
                                      <a:pt x="1587" y="2620"/>
                                    </a:cubicBezTo>
                                    <a:cubicBezTo>
                                      <a:pt x="1567" y="2508"/>
                                      <a:pt x="1530" y="2391"/>
                                      <a:pt x="1508" y="2276"/>
                                    </a:cubicBezTo>
                                    <a:cubicBezTo>
                                      <a:pt x="1481" y="2134"/>
                                      <a:pt x="1453" y="1992"/>
                                      <a:pt x="1428" y="1852"/>
                                    </a:cubicBezTo>
                                    <a:cubicBezTo>
                                      <a:pt x="1418" y="1797"/>
                                      <a:pt x="1411" y="1748"/>
                                      <a:pt x="1402" y="1694"/>
                                    </a:cubicBezTo>
                                    <a:cubicBezTo>
                                      <a:pt x="1426" y="1747"/>
                                      <a:pt x="1435" y="1745"/>
                                      <a:pt x="1455" y="1799"/>
                                    </a:cubicBezTo>
                                    <a:cubicBezTo>
                                      <a:pt x="1500" y="1923"/>
                                      <a:pt x="1550" y="2044"/>
                                      <a:pt x="1587" y="2170"/>
                                    </a:cubicBezTo>
                                    <a:cubicBezTo>
                                      <a:pt x="1625" y="2300"/>
                                      <a:pt x="1669" y="2413"/>
                                      <a:pt x="1719" y="2540"/>
                                    </a:cubicBezTo>
                                    <a:cubicBezTo>
                                      <a:pt x="1728" y="2558"/>
                                      <a:pt x="1737" y="2575"/>
                                      <a:pt x="1746" y="2593"/>
                                    </a:cubicBezTo>
                                    <a:cubicBezTo>
                                      <a:pt x="1740" y="2544"/>
                                      <a:pt x="1755" y="2616"/>
                                      <a:pt x="1746" y="2567"/>
                                    </a:cubicBezTo>
                                    <a:cubicBezTo>
                                      <a:pt x="1726" y="2455"/>
                                      <a:pt x="1714" y="2335"/>
                                      <a:pt x="1693" y="2223"/>
                                    </a:cubicBezTo>
                                    <a:cubicBezTo>
                                      <a:pt x="1666" y="2082"/>
                                      <a:pt x="1639" y="1939"/>
                                      <a:pt x="1614" y="1799"/>
                                    </a:cubicBezTo>
                                    <a:cubicBezTo>
                                      <a:pt x="1602" y="1733"/>
                                      <a:pt x="1617" y="1734"/>
                                      <a:pt x="1614" y="1667"/>
                                    </a:cubicBezTo>
                                    <a:cubicBezTo>
                                      <a:pt x="1663" y="1796"/>
                                      <a:pt x="1695" y="1937"/>
                                      <a:pt x="1746" y="2064"/>
                                    </a:cubicBezTo>
                                    <a:cubicBezTo>
                                      <a:pt x="1779" y="2145"/>
                                      <a:pt x="1841" y="2225"/>
                                      <a:pt x="1878" y="2302"/>
                                    </a:cubicBezTo>
                                    <a:cubicBezTo>
                                      <a:pt x="1850" y="2165"/>
                                      <a:pt x="1830" y="2039"/>
                                      <a:pt x="1772" y="1905"/>
                                    </a:cubicBezTo>
                                    <a:cubicBezTo>
                                      <a:pt x="1714" y="1772"/>
                                      <a:pt x="1646" y="1641"/>
                                      <a:pt x="1587" y="1508"/>
                                    </a:cubicBezTo>
                                    <a:cubicBezTo>
                                      <a:pt x="1556" y="1467"/>
                                      <a:pt x="1489" y="1337"/>
                                      <a:pt x="1561" y="1482"/>
                                    </a:cubicBezTo>
                                    <a:cubicBezTo>
                                      <a:pt x="1585" y="1530"/>
                                      <a:pt x="1728" y="1796"/>
                                      <a:pt x="1772" y="1799"/>
                                    </a:cubicBezTo>
                                    <a:cubicBezTo>
                                      <a:pt x="1846" y="1804"/>
                                      <a:pt x="1839" y="1785"/>
                                      <a:pt x="1852" y="1720"/>
                                    </a:cubicBezTo>
                                    <a:cubicBezTo>
                                      <a:pt x="1871" y="1625"/>
                                      <a:pt x="1790" y="1419"/>
                                      <a:pt x="1772" y="1323"/>
                                    </a:cubicBezTo>
                                    <a:cubicBezTo>
                                      <a:pt x="1708" y="989"/>
                                      <a:pt x="1679" y="653"/>
                                      <a:pt x="1640" y="318"/>
                                    </a:cubicBezTo>
                                    <a:cubicBezTo>
                                      <a:pt x="1627" y="211"/>
                                      <a:pt x="1586" y="93"/>
                                      <a:pt x="1561" y="0"/>
                                    </a:cubicBezTo>
                                    <a:cubicBezTo>
                                      <a:pt x="1561" y="276"/>
                                      <a:pt x="1599" y="526"/>
                                      <a:pt x="1666" y="794"/>
                                    </a:cubicBezTo>
                                    <a:cubicBezTo>
                                      <a:pt x="1772" y="1218"/>
                                      <a:pt x="1920" y="1672"/>
                                      <a:pt x="2116" y="2064"/>
                                    </a:cubicBezTo>
                                    <a:cubicBezTo>
                                      <a:pt x="2260" y="2352"/>
                                      <a:pt x="2407" y="2642"/>
                                      <a:pt x="2540" y="2937"/>
                                    </a:cubicBezTo>
                                    <a:cubicBezTo>
                                      <a:pt x="2611" y="3095"/>
                                      <a:pt x="2699" y="3248"/>
                                      <a:pt x="2751" y="3413"/>
                                    </a:cubicBezTo>
                                    <a:cubicBezTo>
                                      <a:pt x="2772" y="3479"/>
                                      <a:pt x="2812" y="3581"/>
                                      <a:pt x="2804" y="3651"/>
                                    </a:cubicBezTo>
                                    <a:cubicBezTo>
                                      <a:pt x="2778" y="3678"/>
                                      <a:pt x="2769" y="3687"/>
                                      <a:pt x="2751" y="3704"/>
                                    </a:cubicBezTo>
                                    <a:cubicBezTo>
                                      <a:pt x="2701" y="3674"/>
                                      <a:pt x="2646" y="3677"/>
                                      <a:pt x="2593" y="3625"/>
                                    </a:cubicBezTo>
                                    <a:cubicBezTo>
                                      <a:pt x="2457" y="3489"/>
                                      <a:pt x="2365" y="3298"/>
                                      <a:pt x="2301" y="3122"/>
                                    </a:cubicBezTo>
                                    <a:cubicBezTo>
                                      <a:pt x="2136" y="2669"/>
                                      <a:pt x="2037" y="2228"/>
                                      <a:pt x="2037" y="1746"/>
                                    </a:cubicBezTo>
                                    <a:cubicBezTo>
                                      <a:pt x="2037" y="1629"/>
                                      <a:pt x="2039" y="1482"/>
                                      <a:pt x="2090" y="1376"/>
                                    </a:cubicBezTo>
                                    <a:cubicBezTo>
                                      <a:pt x="2114" y="1352"/>
                                      <a:pt x="2119" y="1344"/>
                                      <a:pt x="2143" y="1350"/>
                                    </a:cubicBezTo>
                                    <a:cubicBezTo>
                                      <a:pt x="2178" y="1441"/>
                                      <a:pt x="2247" y="1544"/>
                                      <a:pt x="2275" y="1641"/>
                                    </a:cubicBezTo>
                                    <a:cubicBezTo>
                                      <a:pt x="2338" y="1860"/>
                                      <a:pt x="2377" y="2086"/>
                                      <a:pt x="2460" y="2302"/>
                                    </a:cubicBezTo>
                                    <a:cubicBezTo>
                                      <a:pt x="2526" y="2474"/>
                                      <a:pt x="2589" y="2704"/>
                                      <a:pt x="2725" y="2831"/>
                                    </a:cubicBezTo>
                                    <a:cubicBezTo>
                                      <a:pt x="2802" y="2902"/>
                                      <a:pt x="2818" y="2856"/>
                                      <a:pt x="2857" y="2884"/>
                                    </a:cubicBezTo>
                                    <a:cubicBezTo>
                                      <a:pt x="2876" y="2779"/>
                                      <a:pt x="2936" y="2683"/>
                                      <a:pt x="2936" y="2567"/>
                                    </a:cubicBezTo>
                                    <a:cubicBezTo>
                                      <a:pt x="2936" y="2371"/>
                                      <a:pt x="2891" y="2152"/>
                                      <a:pt x="2857" y="1958"/>
                                    </a:cubicBezTo>
                                    <a:cubicBezTo>
                                      <a:pt x="2823" y="1766"/>
                                      <a:pt x="2768" y="1610"/>
                                      <a:pt x="2672" y="1455"/>
                                    </a:cubicBezTo>
                                    <a:cubicBezTo>
                                      <a:pt x="2623" y="1382"/>
                                      <a:pt x="2610" y="1360"/>
                                      <a:pt x="2566" y="1323"/>
                                    </a:cubicBezTo>
                                    <a:cubicBezTo>
                                      <a:pt x="2464" y="1374"/>
                                      <a:pt x="2432" y="1320"/>
                                      <a:pt x="2381" y="1455"/>
                                    </a:cubicBezTo>
                                    <a:cubicBezTo>
                                      <a:pt x="2344" y="1553"/>
                                      <a:pt x="2377" y="1658"/>
                                      <a:pt x="2434" y="1746"/>
                                    </a:cubicBezTo>
                                    <a:cubicBezTo>
                                      <a:pt x="2499" y="1847"/>
                                      <a:pt x="2615" y="1949"/>
                                      <a:pt x="2698" y="2037"/>
                                    </a:cubicBezTo>
                                    <a:cubicBezTo>
                                      <a:pt x="2808" y="2153"/>
                                      <a:pt x="2878" y="2247"/>
                                      <a:pt x="2963" y="2381"/>
                                    </a:cubicBezTo>
                                    <a:cubicBezTo>
                                      <a:pt x="3021" y="2473"/>
                                      <a:pt x="3018" y="2500"/>
                                      <a:pt x="3042" y="2593"/>
                                    </a:cubicBezTo>
                                    <a:cubicBezTo>
                                      <a:pt x="3042" y="2602"/>
                                      <a:pt x="3042" y="2611"/>
                                      <a:pt x="3042" y="2620"/>
                                    </a:cubicBezTo>
                                    <a:cubicBezTo>
                                      <a:pt x="3000" y="2556"/>
                                      <a:pt x="2944" y="2508"/>
                                      <a:pt x="2910" y="2434"/>
                                    </a:cubicBezTo>
                                    <a:cubicBezTo>
                                      <a:pt x="2840" y="2281"/>
                                      <a:pt x="2781" y="2117"/>
                                      <a:pt x="2725" y="1958"/>
                                    </a:cubicBezTo>
                                    <a:cubicBezTo>
                                      <a:pt x="2643" y="1723"/>
                                      <a:pt x="2579" y="1483"/>
                                      <a:pt x="2513" y="1244"/>
                                    </a:cubicBezTo>
                                    <a:cubicBezTo>
                                      <a:pt x="2449" y="1013"/>
                                      <a:pt x="2397" y="791"/>
                                      <a:pt x="2354" y="556"/>
                                    </a:cubicBezTo>
                                    <a:cubicBezTo>
                                      <a:pt x="2334" y="448"/>
                                      <a:pt x="2303" y="341"/>
                                      <a:pt x="2275" y="238"/>
                                    </a:cubicBezTo>
                                    <a:cubicBezTo>
                                      <a:pt x="2328" y="371"/>
                                      <a:pt x="2387" y="498"/>
                                      <a:pt x="2434" y="635"/>
                                    </a:cubicBezTo>
                                    <a:cubicBezTo>
                                      <a:pt x="2525" y="899"/>
                                      <a:pt x="2634" y="1150"/>
                                      <a:pt x="2751" y="1402"/>
                                    </a:cubicBezTo>
                                    <a:cubicBezTo>
                                      <a:pt x="2866" y="1649"/>
                                      <a:pt x="2984" y="1894"/>
                                      <a:pt x="3095" y="2143"/>
                                    </a:cubicBezTo>
                                    <a:cubicBezTo>
                                      <a:pt x="3145" y="2255"/>
                                      <a:pt x="3196" y="2354"/>
                                      <a:pt x="3254" y="2461"/>
                                    </a:cubicBezTo>
                                    <a:cubicBezTo>
                                      <a:pt x="3239" y="2377"/>
                                      <a:pt x="3254" y="2358"/>
                                      <a:pt x="3228" y="2276"/>
                                    </a:cubicBezTo>
                                    <a:cubicBezTo>
                                      <a:pt x="3173" y="2100"/>
                                      <a:pt x="3109" y="1930"/>
                                      <a:pt x="3069" y="1746"/>
                                    </a:cubicBezTo>
                                    <a:cubicBezTo>
                                      <a:pt x="3039" y="1608"/>
                                      <a:pt x="3026" y="1489"/>
                                      <a:pt x="3016" y="1350"/>
                                    </a:cubicBezTo>
                                    <a:cubicBezTo>
                                      <a:pt x="3072" y="1406"/>
                                      <a:pt x="3119" y="1459"/>
                                      <a:pt x="3175" y="1535"/>
                                    </a:cubicBezTo>
                                    <a:cubicBezTo>
                                      <a:pt x="3275" y="1670"/>
                                      <a:pt x="3343" y="1821"/>
                                      <a:pt x="3439" y="1958"/>
                                    </a:cubicBezTo>
                                    <a:cubicBezTo>
                                      <a:pt x="3488" y="2028"/>
                                      <a:pt x="3548" y="2070"/>
                                      <a:pt x="3598" y="2117"/>
                                    </a:cubicBezTo>
                                    <a:cubicBezTo>
                                      <a:pt x="3607" y="2054"/>
                                      <a:pt x="3622" y="1982"/>
                                      <a:pt x="3624" y="1905"/>
                                    </a:cubicBezTo>
                                    <a:cubicBezTo>
                                      <a:pt x="3626" y="1813"/>
                                      <a:pt x="3644" y="1725"/>
                                      <a:pt x="3651" y="1641"/>
                                    </a:cubicBezTo>
                                    <a:cubicBezTo>
                                      <a:pt x="3651" y="1623"/>
                                      <a:pt x="3651" y="1606"/>
                                      <a:pt x="3651" y="1588"/>
                                    </a:cubicBezTo>
                                    <a:cubicBezTo>
                                      <a:pt x="3686" y="1627"/>
                                      <a:pt x="3740" y="1695"/>
                                      <a:pt x="3783" y="1746"/>
                                    </a:cubicBezTo>
                                    <a:cubicBezTo>
                                      <a:pt x="3811" y="1780"/>
                                      <a:pt x="3824" y="1854"/>
                                      <a:pt x="3889" y="1826"/>
                                    </a:cubicBezTo>
                                    <a:cubicBezTo>
                                      <a:pt x="3898" y="1822"/>
                                      <a:pt x="3931" y="1662"/>
                                      <a:pt x="3968" y="1641"/>
                                    </a:cubicBezTo>
                                    <a:cubicBezTo>
                                      <a:pt x="4027" y="1608"/>
                                      <a:pt x="4081" y="1612"/>
                                      <a:pt x="4154" y="1614"/>
                                    </a:cubicBezTo>
                                    <a:cubicBezTo>
                                      <a:pt x="4257" y="1616"/>
                                      <a:pt x="4340" y="1680"/>
                                      <a:pt x="4445" y="1667"/>
                                    </a:cubicBezTo>
                                    <a:cubicBezTo>
                                      <a:pt x="4511" y="1659"/>
                                      <a:pt x="4378" y="1648"/>
                                      <a:pt x="4365" y="1641"/>
                                    </a:cubicBezTo>
                                    <a:cubicBezTo>
                                      <a:pt x="4347" y="1632"/>
                                      <a:pt x="4330" y="1623"/>
                                      <a:pt x="4312" y="1614"/>
                                    </a:cubicBezTo>
                                  </a:path>
                                  <a:path w="4472" h="3705" extrusionOk="0">
                                    <a:moveTo>
                                      <a:pt x="2222" y="1006"/>
                                    </a:moveTo>
                                    <a:cubicBezTo>
                                      <a:pt x="2209" y="1036"/>
                                      <a:pt x="2200" y="1122"/>
                                      <a:pt x="2169" y="1138"/>
                                    </a:cubicBezTo>
                                    <a:cubicBezTo>
                                      <a:pt x="2139" y="1138"/>
                                      <a:pt x="2127" y="1135"/>
                                      <a:pt x="2116" y="1111"/>
                                    </a:cubicBezTo>
                                  </a:path>
                                  <a:path w="4472" h="3705" extrusionOk="0">
                                    <a:moveTo>
                                      <a:pt x="979" y="1720"/>
                                    </a:moveTo>
                                    <a:cubicBezTo>
                                      <a:pt x="1014" y="1732"/>
                                      <a:pt x="1005" y="1758"/>
                                      <a:pt x="1005" y="1720"/>
                                    </a:cubicBezTo>
                                  </a:path>
                                  <a:path w="4472" h="3705" extrusionOk="0">
                                    <a:moveTo>
                                      <a:pt x="1508" y="3599"/>
                                    </a:moveTo>
                                    <a:cubicBezTo>
                                      <a:pt x="1481" y="3625"/>
                                      <a:pt x="1472" y="3633"/>
                                      <a:pt x="1455" y="3651"/>
                                    </a:cubicBezTo>
                                    <a:cubicBezTo>
                                      <a:pt x="1514" y="3615"/>
                                      <a:pt x="1556" y="3567"/>
                                      <a:pt x="1614" y="3519"/>
                                    </a:cubicBezTo>
                                    <a:cubicBezTo>
                                      <a:pt x="1788" y="3375"/>
                                      <a:pt x="1947" y="3219"/>
                                      <a:pt x="2116" y="3069"/>
                                    </a:cubicBezTo>
                                    <a:cubicBezTo>
                                      <a:pt x="2331" y="2878"/>
                                      <a:pt x="2567" y="2709"/>
                                      <a:pt x="2778" y="2514"/>
                                    </a:cubicBezTo>
                                    <a:cubicBezTo>
                                      <a:pt x="2929" y="2375"/>
                                      <a:pt x="3092" y="2266"/>
                                      <a:pt x="3254" y="2143"/>
                                    </a:cubicBezTo>
                                    <a:cubicBezTo>
                                      <a:pt x="3318" y="2094"/>
                                      <a:pt x="3379" y="2063"/>
                                      <a:pt x="3439" y="2011"/>
                                    </a:cubicBezTo>
                                    <a:cubicBezTo>
                                      <a:pt x="3466" y="2011"/>
                                      <a:pt x="3475" y="2011"/>
                                      <a:pt x="3439" y="2011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rnd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="">
                                    <a:noFill/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D8E96F" id="Freeform 3" o:spid="_x0000_s1026" style="position:absolute;margin-left:-2.55pt;margin-top:-9.2pt;width:75.55pt;height:6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72,37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" path="m132,1032c128,1067,192,1103,158,1111,142,1115,125,1175,79,1111,42,1060,42,1016,26,953,-1,848,-8,745,,635,7,539,35,407,79,318,123,230,202,172,264,106,307,129,347,122,396,159,460,207,507,251,555,318,630,421,664,522,714,635,775,774,799,885,820,1032,842,1183,867,1330,873,1482,879,1635,891,1781,899,1932,908,2095,880,2248,873,2408,866,2548,875,2695,846,2831,809,3006,738,3220,608,3334,555,3360,537,3369,502,3387,435,3338,374,3333,317,3255,221,3123,171,2986,132,2831,92,2671,57,2495,79,2329,99,2177,165,2115,238,2011,247,2002,255,1994,264,1985,318,2022,338,2013,396,2064,484,2142,528,2227,582,2329,655,2466,700,2617,767,2752,814,2846,903,3083,979,3149,1019,3184,1081,3173,1084,3175,1079,3068,1077,2962,1058,2858,1029,2699,990,2541,979,2381,970,2248,961,2116,952,1985,952,1932,952,1914,952,1879,959,1894,991,1947,1005,1985,1091,2209,1138,2451,1217,2672,1245,2751,1293,2833,1322,2884,1331,2856,1366,2847,1375,2778,1400,2582,1359,2359,1322,2170,1300,2054,1267,1937,1243,1826,1249,1802,1225,1690,1243,1746,1268,1823,1271,1904,1296,1985,1340,2127,1408,2265,1455,2408,1487,2506,1526,2607,1561,2699,1564,2652,1595,2666,1587,2620,1567,2508,1530,2391,1508,2276,1481,2134,1453,1992,1428,1852,1418,1797,1411,1748,1402,1694,1426,1747,1435,1745,1455,1799,1500,1923,1550,2044,1587,2170,1625,2300,1669,2413,1719,2540,1728,2558,1737,2575,1746,2593,1740,2544,1755,2616,1746,2567,1726,2455,1714,2335,1693,2223,1666,2082,1639,1939,1614,1799,1602,1733,1617,1734,1614,1667,1663,1796,1695,1937,1746,2064,1779,2145,1841,2225,1878,2302,1850,2165,1830,2039,1772,1905,1714,1772,1646,1641,1587,1508,1556,1467,1489,1337,1561,1482,1585,1530,1728,1796,1772,1799,1846,1804,1839,1785,1852,1720,1871,1625,1790,1419,1772,1323,1708,989,1679,653,1640,318,1627,211,1586,93,1561,,1561,276,1599,526,1666,794,1772,1218,1920,1672,2116,2064,2260,2352,2407,2642,2540,2937,2611,3095,2699,3248,2751,3413,2772,3479,2812,3581,2804,3651,2778,3678,2769,3687,2751,3704,2701,3674,2646,3677,2593,3625,2457,3489,2365,3298,2301,3122,2136,2669,2037,2228,2037,1746,2037,1629,2039,1482,2090,1376,2114,1352,2119,1344,2143,1350,2178,1441,2247,1544,2275,1641,2338,1860,2377,2086,2460,2302,2526,2474,2589,2704,2725,2831,2802,2902,2818,2856,2857,2884,2876,2779,2936,2683,2936,2567,2936,2371,2891,2152,2857,1958,2823,1766,2768,1610,2672,1455,2623,1382,2610,1360,2566,1323,2464,1374,2432,1320,2381,1455,2344,1553,2377,1658,2434,1746,2499,1847,2615,1949,2698,2037,2808,2153,2878,2247,2963,2381,3021,2473,3018,2500,3042,2593,3042,2602,3042,2611,3042,2620,3000,2556,2944,2508,2910,2434,2840,2281,2781,2117,2725,1958,2643,1723,2579,1483,2513,1244,2449,1013,2397,791,2354,556,2334,448,2303,341,2275,238,2328,371,2387,498,2434,635,2525,899,2634,1150,2751,1402,2866,1649,2984,1894,3095,2143,3145,2255,3196,2354,3254,2461,3239,2377,3254,2358,3228,2276,3173,2100,3109,1930,3069,1746,3039,1608,3026,1489,3016,1350,3072,1406,3119,1459,3175,1535,3275,1670,3343,1821,3439,1958,3488,2028,3548,2070,3598,2117,3607,2054,3622,1982,3624,1905,3626,1813,3644,1725,3651,1641,3651,1623,3651,1606,3651,1588,3686,1627,3740,1695,3783,1746,3811,1780,3824,1854,3889,1826,3898,1822,3931,1662,3968,1641,4027,1608,4081,1612,4154,1614,4257,1616,4340,1680,4445,1667,4511,1659,4378,1648,4365,1641,4347,1632,4330,1623,4312,1614em2222,1006c2209,1036,2200,1122,2169,1138,2139,1138,2127,1135,2116,1111em979,1720c1014,1732,1005,1758,1005,1720em1508,3599c1481,3625,1472,3633,1455,3651,1514,3615,1556,3567,1614,3519,1788,3375,1947,3219,2116,3069,2331,2878,2567,2709,2778,2514,2929,2375,3092,2266,3254,2143,3318,2094,3379,2063,3439,2011,3466,2011,3475,2011,3439,2011e" filled="f" strokeweight="1.5pt">
                      <v:stroke endcap="round"/>
                      <v:path o:extrusionok="f" o:connecttype="custom" o:connectlocs="33900,4844569;5578,4810693;16950,4674543;84963,4640452;153191,4742511;187306,4924115;187306,5122658;130449,5321200;68014,5304262;16950,5105719;56642,5031963;124870,5105719;210048,5281535;226998,5219142;204255,5031963;215627,5031963;283640,5224716;283640,5071628;266690,4980719;312176,5122658;340497,5168112;306383,5003446;312176,4992083;368818,5150960;374611,5156749;346290,4992083;374611,5048901;380189,5014810;334919,4924115;397354,4975144;351868,4674543;357447,4776602;544967,5236080;601609,5389168;556338,5383593;437046,4980719;459789,4895813;527803,5099930;612980,5224716;612980,5026174;550545,4890024;522224,4980719;635723,5116869;652673,5168112;584659,5026174;505060,4725572;522224,4742511;664044,5065839;692580,5094356;647095,4895813;737851,5026174;777543,5014810;783336,4946842;834400,4997872;891257,4952417;936528,4958206;476739,4822056;453996,4844569;215627,4975144;312176,5389168;453996,5264382;698158,5065839;737851,5037537" o:connectangles="0,0,0,0,0,0,0,0,0,0,0,0,0,0,0,0,0,0,0,0,0,0,0,0,0,0,0,0,0,0,0,0,0,0,0,0,0,0,0,0,0,0,0,0,0,0,0,0,0,0,0,0,0,0,0,0,0,0,0,0,0,0,0"/>
                      <o:lock v:ext="edit" rotation="t" aspectratio="t" verticies="t" text="t" shapetype="t"/>
                      <w10:wrap type="through"/>
                    </v:shape>
                  </w:pict>
                </mc:Fallback>
              </mc:AlternateContent>
            </w:r>
          </w:p>
          <w:p w14:paraId="78A066D4" w14:textId="77777777" w:rsidR="00B36789" w:rsidRDefault="00B36789" w:rsidP="00DA4977">
            <w:pPr>
              <w:pStyle w:val="ListParagraph"/>
              <w:ind w:left="360"/>
              <w:rPr>
                <w:rFonts w:ascii="Arial" w:hAnsi="Arial" w:cs="Arial"/>
                <w:szCs w:val="20"/>
              </w:rPr>
            </w:pPr>
          </w:p>
          <w:p w14:paraId="3C95DDC9" w14:textId="77777777" w:rsidR="00B36789" w:rsidRDefault="00B36789" w:rsidP="00DA4977">
            <w:pPr>
              <w:pStyle w:val="ListParagraph"/>
              <w:ind w:left="360"/>
              <w:rPr>
                <w:rFonts w:ascii="Arial" w:hAnsi="Arial" w:cs="Arial"/>
                <w:szCs w:val="20"/>
              </w:rPr>
            </w:pPr>
          </w:p>
          <w:p w14:paraId="5C6A2AC7" w14:textId="77777777" w:rsidR="00B36789" w:rsidRDefault="00B36789" w:rsidP="00DA4977">
            <w:pPr>
              <w:pStyle w:val="ListParagraph"/>
              <w:ind w:left="360"/>
              <w:rPr>
                <w:rFonts w:ascii="Arial" w:hAnsi="Arial" w:cs="Arial"/>
                <w:szCs w:val="20"/>
              </w:rPr>
            </w:pPr>
          </w:p>
          <w:p w14:paraId="6FF80E6C" w14:textId="77777777" w:rsidR="00B36789" w:rsidRPr="00B36789" w:rsidRDefault="00B36789" w:rsidP="00B36789">
            <w:pPr>
              <w:rPr>
                <w:rFonts w:ascii="Arial" w:hAnsi="Arial" w:cs="Arial"/>
                <w:szCs w:val="20"/>
              </w:rPr>
            </w:pPr>
          </w:p>
        </w:tc>
      </w:tr>
      <w:tr w:rsidR="00B36789" w:rsidRPr="004E2CA0" w14:paraId="23935987" w14:textId="77777777" w:rsidTr="00DA4977">
        <w:tc>
          <w:tcPr>
            <w:tcW w:w="103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37E685" w14:textId="77777777" w:rsidR="00B36789" w:rsidRPr="004E2CA0" w:rsidRDefault="00B36789" w:rsidP="00DA4977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E2CA0">
              <w:rPr>
                <w:rFonts w:ascii="Arial" w:hAnsi="Arial" w:cs="Arial"/>
                <w:sz w:val="20"/>
                <w:szCs w:val="20"/>
              </w:rPr>
              <w:t>JERRY LIM (MR.)</w:t>
            </w:r>
          </w:p>
        </w:tc>
      </w:tr>
      <w:tr w:rsidR="00B36789" w:rsidRPr="004E2CA0" w14:paraId="7D57575B" w14:textId="77777777" w:rsidTr="00DA4977">
        <w:tc>
          <w:tcPr>
            <w:tcW w:w="103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DE6862" w14:textId="77777777" w:rsidR="00B36789" w:rsidRPr="004E2CA0" w:rsidRDefault="00B36789" w:rsidP="00DA4977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36789">
              <w:rPr>
                <w:rFonts w:ascii="Arial" w:hAnsi="Arial" w:cs="Arial"/>
                <w:sz w:val="18"/>
                <w:szCs w:val="20"/>
              </w:rPr>
              <w:t>jerry@megapix</w:t>
            </w:r>
            <w:r w:rsidRPr="00B36789">
              <w:rPr>
                <w:rFonts w:ascii="Arial" w:hAnsi="Arial" w:cs="Arial"/>
                <w:sz w:val="18"/>
                <w:szCs w:val="20"/>
              </w:rPr>
              <w:t>e</w:t>
            </w:r>
            <w:r w:rsidRPr="00B36789">
              <w:rPr>
                <w:rFonts w:ascii="Arial" w:hAnsi="Arial" w:cs="Arial"/>
                <w:sz w:val="18"/>
                <w:szCs w:val="20"/>
              </w:rPr>
              <w:t>l.sg</w:t>
            </w:r>
            <w:r>
              <w:rPr>
                <w:rFonts w:ascii="Arial" w:hAnsi="Arial" w:cs="Arial"/>
                <w:sz w:val="18"/>
                <w:szCs w:val="20"/>
              </w:rPr>
              <w:br/>
              <w:t>(65) 9723 4522</w:t>
            </w:r>
          </w:p>
        </w:tc>
      </w:tr>
      <w:tr w:rsidR="00B36789" w:rsidRPr="004E2CA0" w14:paraId="7134BAB2" w14:textId="77777777" w:rsidTr="00DA4977">
        <w:tc>
          <w:tcPr>
            <w:tcW w:w="103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BF4382" w14:textId="77777777" w:rsidR="00B36789" w:rsidRDefault="00B36789" w:rsidP="00DA4977">
            <w:pPr>
              <w:pStyle w:val="ListParagraph"/>
              <w:ind w:left="0"/>
              <w:rPr>
                <w:rFonts w:ascii="Arial" w:hAnsi="Arial" w:cs="Arial"/>
                <w:b/>
                <w:sz w:val="18"/>
                <w:szCs w:val="20"/>
              </w:rPr>
            </w:pPr>
            <w:r w:rsidRPr="004E2CA0">
              <w:rPr>
                <w:rFonts w:ascii="Arial" w:hAnsi="Arial" w:cs="Arial"/>
                <w:b/>
                <w:sz w:val="18"/>
                <w:szCs w:val="20"/>
              </w:rPr>
              <w:t>MEGAPIXEL SOLUTIONS LLP</w:t>
            </w:r>
          </w:p>
          <w:p w14:paraId="368D9909" w14:textId="77777777" w:rsidR="00B36789" w:rsidRPr="004E2CA0" w:rsidRDefault="00B36789" w:rsidP="00DA4977">
            <w:pPr>
              <w:pStyle w:val="ListParagraph"/>
              <w:ind w:left="0"/>
              <w:rPr>
                <w:rFonts w:ascii="Arial" w:hAnsi="Arial" w:cs="Arial"/>
                <w:b/>
                <w:szCs w:val="20"/>
              </w:rPr>
            </w:pPr>
          </w:p>
        </w:tc>
      </w:tr>
    </w:tbl>
    <w:p w14:paraId="0EEB22FF" w14:textId="77777777" w:rsidR="00440FCB" w:rsidRPr="008D39B7" w:rsidRDefault="00440FCB">
      <w:pPr>
        <w:rPr>
          <w:rFonts w:ascii="Arial" w:hAnsi="Arial"/>
          <w:sz w:val="20"/>
          <w:szCs w:val="20"/>
        </w:rPr>
      </w:pPr>
    </w:p>
    <w:sectPr w:rsidR="00440FCB" w:rsidRPr="008D39B7" w:rsidSect="00F83D2F">
      <w:headerReference w:type="default" r:id="rId7"/>
      <w:footerReference w:type="default" r:id="rId8"/>
      <w:pgSz w:w="11900" w:h="16840"/>
      <w:pgMar w:top="567" w:right="851" w:bottom="1440" w:left="851" w:header="284" w:footer="10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EAC26" w14:textId="77777777" w:rsidR="00282564" w:rsidRDefault="00282564" w:rsidP="004A02AF">
      <w:r>
        <w:separator/>
      </w:r>
    </w:p>
  </w:endnote>
  <w:endnote w:type="continuationSeparator" w:id="0">
    <w:p w14:paraId="0EB402E7" w14:textId="77777777" w:rsidR="00282564" w:rsidRDefault="00282564" w:rsidP="004A0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899F9" w14:textId="77777777" w:rsidR="003C430C" w:rsidRPr="003C430C" w:rsidRDefault="00A42453">
    <w:pPr>
      <w:pStyle w:val="Footer"/>
      <w:rPr>
        <w:rFonts w:ascii="Arial" w:hAnsi="Arial" w:cs="Arial"/>
        <w:b/>
        <w:sz w:val="20"/>
      </w:rPr>
    </w:pPr>
    <w:r w:rsidRPr="003C430C">
      <w:rPr>
        <w:rFonts w:ascii="Arial" w:hAnsi="Arial" w:cs="Arial"/>
        <w:b/>
        <w:sz w:val="20"/>
      </w:rPr>
      <w:fldChar w:fldCharType="begin"/>
    </w:r>
    <w:r w:rsidRPr="003C430C">
      <w:rPr>
        <w:rFonts w:ascii="Arial" w:hAnsi="Arial" w:cs="Arial"/>
        <w:b/>
        <w:sz w:val="20"/>
      </w:rPr>
      <w:instrText xml:space="preserve"> PAGE </w:instrText>
    </w:r>
    <w:r w:rsidRPr="003C430C">
      <w:rPr>
        <w:rFonts w:ascii="Arial" w:hAnsi="Arial" w:cs="Arial"/>
        <w:b/>
        <w:sz w:val="20"/>
      </w:rPr>
      <w:fldChar w:fldCharType="separate"/>
    </w:r>
    <w:r w:rsidR="00282564">
      <w:rPr>
        <w:rFonts w:ascii="Arial" w:hAnsi="Arial" w:cs="Arial"/>
        <w:b/>
        <w:noProof/>
        <w:sz w:val="20"/>
      </w:rPr>
      <w:t>1</w:t>
    </w:r>
    <w:r w:rsidRPr="003C430C">
      <w:rPr>
        <w:rFonts w:ascii="Arial" w:hAnsi="Arial" w:cs="Arial"/>
        <w:b/>
        <w:sz w:val="20"/>
      </w:rPr>
      <w:fldChar w:fldCharType="end"/>
    </w:r>
    <w:r>
      <w:rPr>
        <w:rFonts w:ascii="Arial" w:hAnsi="Arial" w:cs="Arial"/>
        <w:b/>
        <w:sz w:val="20"/>
      </w:rPr>
      <w:t xml:space="preserve"> </w:t>
    </w:r>
    <w:r w:rsidRPr="00E27195">
      <w:rPr>
        <w:rFonts w:ascii="Arial" w:hAnsi="Arial" w:cs="Arial"/>
        <w:sz w:val="18"/>
      </w:rPr>
      <w:t>|</w:t>
    </w:r>
    <w:r w:rsidRPr="00E27195">
      <w:rPr>
        <w:rFonts w:ascii="Arial" w:hAnsi="Arial" w:cs="Arial"/>
        <w:b/>
        <w:sz w:val="18"/>
      </w:rPr>
      <w:t xml:space="preserve"> </w:t>
    </w:r>
    <w:r w:rsidRPr="00E27195">
      <w:rPr>
        <w:rFonts w:ascii="Arial" w:hAnsi="Arial" w:cs="Arial"/>
        <w:color w:val="7F7F7F"/>
        <w:spacing w:val="60"/>
        <w:sz w:val="18"/>
      </w:rPr>
      <w:t>P</w:t>
    </w:r>
    <w:r>
      <w:rPr>
        <w:rFonts w:ascii="Arial" w:hAnsi="Arial" w:cs="Arial"/>
        <w:color w:val="7F7F7F"/>
        <w:spacing w:val="60"/>
        <w:sz w:val="18"/>
      </w:rPr>
      <w:t>AGE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5BA66" w14:textId="77777777" w:rsidR="00282564" w:rsidRDefault="00282564" w:rsidP="004A02AF">
      <w:r>
        <w:separator/>
      </w:r>
    </w:p>
  </w:footnote>
  <w:footnote w:type="continuationSeparator" w:id="0">
    <w:p w14:paraId="735486DC" w14:textId="77777777" w:rsidR="00282564" w:rsidRDefault="00282564" w:rsidP="004A02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F9884" w14:textId="77777777" w:rsidR="00F83D2F" w:rsidRPr="00F83D2F" w:rsidRDefault="00B257DB" w:rsidP="00F83D2F">
    <w:pPr>
      <w:pStyle w:val="Header"/>
      <w:jc w:val="right"/>
      <w:rPr>
        <w:rFonts w:ascii="Arial Black" w:hAnsi="Arial Black"/>
        <w:sz w:val="32"/>
      </w:rPr>
    </w:pPr>
    <w:r>
      <w:rPr>
        <w:rFonts w:ascii="Arial Black" w:hAnsi="Arial Black"/>
        <w:noProof/>
        <w:sz w:val="32"/>
        <w:lang w:eastAsia="zh-CN"/>
      </w:rPr>
      <w:drawing>
        <wp:anchor distT="0" distB="0" distL="114300" distR="114300" simplePos="0" relativeHeight="251657216" behindDoc="1" locked="0" layoutInCell="1" allowOverlap="1" wp14:anchorId="31947D41" wp14:editId="2896064C">
          <wp:simplePos x="0" y="0"/>
          <wp:positionH relativeFrom="column">
            <wp:posOffset>-228600</wp:posOffset>
          </wp:positionH>
          <wp:positionV relativeFrom="paragraph">
            <wp:posOffset>-48869</wp:posOffset>
          </wp:positionV>
          <wp:extent cx="6875780" cy="667968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75780" cy="667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B3AD67E" w14:textId="77777777" w:rsidR="00F83D2F" w:rsidRPr="00F83D2F" w:rsidRDefault="00F83D2F" w:rsidP="00F83D2F">
    <w:pPr>
      <w:pStyle w:val="Header"/>
      <w:jc w:val="right"/>
      <w:rPr>
        <w:sz w:val="18"/>
      </w:rPr>
    </w:pPr>
  </w:p>
  <w:p w14:paraId="1B43981C" w14:textId="77777777" w:rsidR="00F83D2F" w:rsidRPr="00F83D2F" w:rsidRDefault="00F83D2F" w:rsidP="00F83D2F">
    <w:pPr>
      <w:pStyle w:val="Header"/>
      <w:jc w:val="right"/>
      <w:rPr>
        <w:sz w:val="18"/>
      </w:rPr>
    </w:pPr>
  </w:p>
  <w:p w14:paraId="0B2F393A" w14:textId="77777777" w:rsidR="00F83D2F" w:rsidRPr="00053B2A" w:rsidRDefault="00F83D2F" w:rsidP="00053B2A">
    <w:pPr>
      <w:pStyle w:val="Header"/>
      <w:spacing w:before="40"/>
      <w:jc w:val="right"/>
      <w:rPr>
        <w:spacing w:val="40"/>
        <w:sz w:val="18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9B7"/>
    <w:rsid w:val="00053B2A"/>
    <w:rsid w:val="000E5E9C"/>
    <w:rsid w:val="00101CBB"/>
    <w:rsid w:val="002267A7"/>
    <w:rsid w:val="00282564"/>
    <w:rsid w:val="003C430C"/>
    <w:rsid w:val="00440FCB"/>
    <w:rsid w:val="004A02AF"/>
    <w:rsid w:val="004C157B"/>
    <w:rsid w:val="00517378"/>
    <w:rsid w:val="00752B7B"/>
    <w:rsid w:val="007A7007"/>
    <w:rsid w:val="008D39B7"/>
    <w:rsid w:val="00961CD5"/>
    <w:rsid w:val="00A42453"/>
    <w:rsid w:val="00B07E03"/>
    <w:rsid w:val="00B257DB"/>
    <w:rsid w:val="00B36789"/>
    <w:rsid w:val="00CC39BF"/>
    <w:rsid w:val="00D51737"/>
    <w:rsid w:val="00F8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F0CF6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2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2AF"/>
  </w:style>
  <w:style w:type="paragraph" w:styleId="Footer">
    <w:name w:val="footer"/>
    <w:basedOn w:val="Normal"/>
    <w:link w:val="FooterChar"/>
    <w:uiPriority w:val="99"/>
    <w:unhideWhenUsed/>
    <w:rsid w:val="004A02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2AF"/>
  </w:style>
  <w:style w:type="paragraph" w:styleId="BalloonText">
    <w:name w:val="Balloon Text"/>
    <w:basedOn w:val="Normal"/>
    <w:link w:val="BalloonTextChar"/>
    <w:uiPriority w:val="99"/>
    <w:semiHidden/>
    <w:unhideWhenUsed/>
    <w:rsid w:val="004A02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A02A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367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7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ryLim/Library/Group%20Containers/UBF8T346G9.Office/User%20Content.localized/Templates.localized/MP_Template_Mar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EC5F34-B868-C24F-9535-5789B74D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MP_Template_Mar2013.dotx</Template>
  <TotalTime>9</TotalTime>
  <Pages>1</Pages>
  <Words>119</Words>
  <Characters>681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Lim</dc:creator>
  <cp:keywords/>
  <dc:description/>
  <cp:lastModifiedBy>Jerry Lim</cp:lastModifiedBy>
  <cp:revision>1</cp:revision>
  <dcterms:created xsi:type="dcterms:W3CDTF">2017-07-18T04:21:00Z</dcterms:created>
  <dcterms:modified xsi:type="dcterms:W3CDTF">2017-07-18T04:35:00Z</dcterms:modified>
</cp:coreProperties>
</file>